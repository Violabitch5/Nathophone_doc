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2E6C" w14:textId="77777777" w:rsidR="00431163" w:rsidRPr="0052470D" w:rsidRDefault="00082557" w:rsidP="004B6F8B">
      <w:pPr>
        <w:pStyle w:val="Titel"/>
        <w:spacing w:after="240"/>
        <w:ind w:left="0"/>
        <w:rPr>
          <w:sz w:val="40"/>
          <w:szCs w:val="40"/>
        </w:rPr>
      </w:pPr>
      <w:r w:rsidRPr="0052470D">
        <w:rPr>
          <w:sz w:val="40"/>
          <w:szCs w:val="40"/>
        </w:rPr>
        <w:t xml:space="preserve">Lernjournal </w:t>
      </w:r>
      <w:r w:rsidR="0052470D">
        <w:rPr>
          <w:sz w:val="40"/>
          <w:szCs w:val="40"/>
        </w:rPr>
        <w:t>zur</w:t>
      </w:r>
      <w:r w:rsidR="006D0A7C" w:rsidRPr="0052470D">
        <w:rPr>
          <w:sz w:val="40"/>
          <w:szCs w:val="40"/>
        </w:rPr>
        <w:t xml:space="preserve"> </w:t>
      </w:r>
      <w:r w:rsidRPr="0052470D">
        <w:rPr>
          <w:sz w:val="40"/>
          <w:szCs w:val="40"/>
        </w:rPr>
        <w:t>Diplomar</w:t>
      </w:r>
      <w:r w:rsidR="006D0A7C" w:rsidRPr="0052470D">
        <w:rPr>
          <w:sz w:val="40"/>
          <w:szCs w:val="40"/>
        </w:rPr>
        <w:t>beit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7053"/>
      </w:tblGrid>
      <w:tr w:rsidR="004B6F8B" w:rsidRPr="004B6F8B" w14:paraId="1FBB2E6F" w14:textId="77777777" w:rsidTr="00FB15D9">
        <w:tc>
          <w:tcPr>
            <w:tcW w:w="3085" w:type="dxa"/>
          </w:tcPr>
          <w:p w14:paraId="1FBB2E6D" w14:textId="668AEB39" w:rsidR="004B6F8B" w:rsidRPr="00FB15D9" w:rsidRDefault="00E80F00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Name</w:t>
            </w:r>
            <w:r w:rsidR="004B6F8B" w:rsidRPr="00FB15D9">
              <w:rPr>
                <w:b/>
                <w:bCs/>
                <w:color w:val="333333"/>
                <w:sz w:val="20"/>
                <w:szCs w:val="20"/>
              </w:rPr>
              <w:t>:</w:t>
            </w:r>
          </w:p>
        </w:tc>
        <w:tc>
          <w:tcPr>
            <w:tcW w:w="7053" w:type="dxa"/>
          </w:tcPr>
          <w:p w14:paraId="1FBB2E6E" w14:textId="6F4937C0" w:rsidR="004B6F8B" w:rsidRPr="004B6F8B" w:rsidRDefault="004A3DC0" w:rsidP="00FB15D9">
            <w:pPr>
              <w:ind w:left="0"/>
            </w:pPr>
            <w:r>
              <w:t>Nathanael Gubler</w:t>
            </w:r>
          </w:p>
        </w:tc>
      </w:tr>
      <w:tr w:rsidR="004B6F8B" w:rsidRPr="004B6F8B" w14:paraId="1FBB2E72" w14:textId="77777777" w:rsidTr="00FB15D9">
        <w:tc>
          <w:tcPr>
            <w:tcW w:w="3085" w:type="dxa"/>
          </w:tcPr>
          <w:p w14:paraId="1FBB2E70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Klasse:</w:t>
            </w:r>
          </w:p>
        </w:tc>
        <w:tc>
          <w:tcPr>
            <w:tcW w:w="7053" w:type="dxa"/>
          </w:tcPr>
          <w:p w14:paraId="1FBB2E71" w14:textId="7284F637" w:rsidR="004B6F8B" w:rsidRPr="004B6F8B" w:rsidRDefault="005840C4" w:rsidP="00FB15D9">
            <w:pPr>
              <w:ind w:left="0"/>
            </w:pPr>
            <w:r w:rsidRPr="005840C4">
              <w:t>TS TSE 2302 A</w:t>
            </w:r>
          </w:p>
        </w:tc>
      </w:tr>
      <w:tr w:rsidR="004B6F8B" w:rsidRPr="004B6F8B" w14:paraId="1FBB2E75" w14:textId="77777777" w:rsidTr="00FB15D9">
        <w:tc>
          <w:tcPr>
            <w:tcW w:w="3085" w:type="dxa"/>
          </w:tcPr>
          <w:p w14:paraId="1FBB2E73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Thema:</w:t>
            </w:r>
          </w:p>
        </w:tc>
        <w:tc>
          <w:tcPr>
            <w:tcW w:w="7053" w:type="dxa"/>
          </w:tcPr>
          <w:p w14:paraId="1FBB2E74" w14:textId="225FA9E0" w:rsidR="004B6F8B" w:rsidRPr="004B6F8B" w:rsidRDefault="004A3DC0" w:rsidP="00FB15D9">
            <w:pPr>
              <w:ind w:left="0"/>
            </w:pPr>
            <w:r w:rsidRPr="004A3DC0">
              <w:t>Design und Herstellung eines Beam Steering-fähigen Saiteninstruments</w:t>
            </w:r>
          </w:p>
        </w:tc>
      </w:tr>
      <w:tr w:rsidR="004B6F8B" w:rsidRPr="004B6F8B" w14:paraId="1FBB2E78" w14:textId="77777777" w:rsidTr="00FB15D9">
        <w:tc>
          <w:tcPr>
            <w:tcW w:w="3085" w:type="dxa"/>
          </w:tcPr>
          <w:p w14:paraId="1FBB2E76" w14:textId="77777777" w:rsidR="004B6F8B" w:rsidRPr="00FB15D9" w:rsidRDefault="004B6F8B" w:rsidP="00FB15D9">
            <w:pPr>
              <w:ind w:left="0"/>
              <w:rPr>
                <w:b/>
                <w:bCs/>
                <w:color w:val="333333"/>
                <w:sz w:val="20"/>
                <w:szCs w:val="20"/>
              </w:rPr>
            </w:pPr>
            <w:r w:rsidRPr="00FB15D9">
              <w:rPr>
                <w:b/>
                <w:bCs/>
                <w:color w:val="333333"/>
                <w:sz w:val="20"/>
                <w:szCs w:val="20"/>
              </w:rPr>
              <w:t>Betreuer:</w:t>
            </w:r>
          </w:p>
        </w:tc>
        <w:tc>
          <w:tcPr>
            <w:tcW w:w="7053" w:type="dxa"/>
          </w:tcPr>
          <w:p w14:paraId="1FBB2E77" w14:textId="4EA7E8A8" w:rsidR="004B6F8B" w:rsidRPr="004B6F8B" w:rsidRDefault="004A3DC0" w:rsidP="00FB15D9">
            <w:pPr>
              <w:ind w:left="0"/>
            </w:pPr>
            <w:r>
              <w:t>Martin Burger</w:t>
            </w:r>
          </w:p>
        </w:tc>
      </w:tr>
    </w:tbl>
    <w:p w14:paraId="1FBB2E79" w14:textId="77777777" w:rsidR="00E80F00" w:rsidRPr="00672189" w:rsidRDefault="00E1745A" w:rsidP="00E1745A">
      <w:pPr>
        <w:pStyle w:val="Default"/>
        <w:spacing w:before="240"/>
        <w:rPr>
          <w:rFonts w:ascii="Tahoma" w:hAnsi="Tahoma"/>
          <w:b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Wichtigste Punkte des</w:t>
      </w:r>
      <w:r w:rsidR="00E80F00" w:rsidRPr="00672189">
        <w:rPr>
          <w:rFonts w:ascii="Tahoma" w:hAnsi="Tahoma"/>
          <w:b/>
          <w:sz w:val="20"/>
          <w:szCs w:val="20"/>
        </w:rPr>
        <w:t xml:space="preserve"> Lernjournals:</w:t>
      </w:r>
    </w:p>
    <w:p w14:paraId="1FBB2E7A" w14:textId="77777777" w:rsidR="00E80F00" w:rsidRPr="00672189" w:rsidRDefault="00E1745A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Lernziele</w:t>
      </w:r>
      <w:r w:rsidR="006D0A7C">
        <w:rPr>
          <w:rFonts w:ascii="Tahoma" w:hAnsi="Tahoma"/>
          <w:sz w:val="20"/>
          <w:szCs w:val="20"/>
        </w:rPr>
        <w:t xml:space="preserve"> (Kleine und </w:t>
      </w:r>
      <w:proofErr w:type="spellStart"/>
      <w:r w:rsidR="006D0A7C">
        <w:rPr>
          <w:rFonts w:ascii="Tahoma" w:hAnsi="Tahoma"/>
          <w:sz w:val="20"/>
          <w:szCs w:val="20"/>
        </w:rPr>
        <w:t>grosse</w:t>
      </w:r>
      <w:proofErr w:type="spellEnd"/>
      <w:r w:rsidR="006D0A7C">
        <w:rPr>
          <w:rFonts w:ascii="Tahoma" w:hAnsi="Tahoma"/>
          <w:sz w:val="20"/>
          <w:szCs w:val="20"/>
        </w:rPr>
        <w:t xml:space="preserve"> Ziele)</w:t>
      </w:r>
    </w:p>
    <w:p w14:paraId="1FBB2E7B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Herausforderungen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die sich Ihnen stellen.</w:t>
      </w:r>
    </w:p>
    <w:p w14:paraId="1FBB2E7C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Lösungsstrategien</w:t>
      </w:r>
      <w:r w:rsidR="00E1745A">
        <w:rPr>
          <w:rFonts w:ascii="Tahoma" w:hAnsi="Tahoma"/>
          <w:sz w:val="20"/>
          <w:szCs w:val="20"/>
        </w:rPr>
        <w:t xml:space="preserve"> oder -i</w:t>
      </w:r>
      <w:r w:rsidRPr="00672189">
        <w:rPr>
          <w:rFonts w:ascii="Tahoma" w:hAnsi="Tahoma"/>
          <w:sz w:val="20"/>
          <w:szCs w:val="20"/>
        </w:rPr>
        <w:t>dee</w:t>
      </w:r>
      <w:r w:rsidR="006D0A7C">
        <w:rPr>
          <w:rFonts w:ascii="Tahoma" w:hAnsi="Tahoma"/>
          <w:sz w:val="20"/>
          <w:szCs w:val="20"/>
        </w:rPr>
        <w:t>n, die Sie anwenden</w:t>
      </w:r>
      <w:r w:rsidR="00E1745A">
        <w:rPr>
          <w:rFonts w:ascii="Tahoma" w:hAnsi="Tahoma"/>
          <w:sz w:val="20"/>
          <w:szCs w:val="20"/>
        </w:rPr>
        <w:t>,</w:t>
      </w:r>
      <w:r w:rsidR="006D0A7C">
        <w:rPr>
          <w:rFonts w:ascii="Tahoma" w:hAnsi="Tahoma"/>
          <w:sz w:val="20"/>
          <w:szCs w:val="20"/>
        </w:rPr>
        <w:t xml:space="preserve"> um einer Herausforderung zu begegnen.</w:t>
      </w:r>
    </w:p>
    <w:p w14:paraId="1FBB2E7D" w14:textId="77777777" w:rsidR="00B31FF0" w:rsidRPr="00672189" w:rsidRDefault="00B31FF0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 w:rsidRPr="00672189">
        <w:rPr>
          <w:rFonts w:ascii="Tahoma" w:hAnsi="Tahoma"/>
          <w:sz w:val="20"/>
          <w:szCs w:val="20"/>
        </w:rPr>
        <w:t>Erfolgserlebnisse</w:t>
      </w:r>
      <w:r w:rsidR="000A052A">
        <w:rPr>
          <w:rFonts w:ascii="Tahoma" w:hAnsi="Tahoma"/>
          <w:sz w:val="20"/>
          <w:szCs w:val="20"/>
        </w:rPr>
        <w:t xml:space="preserve"> während der Diplomarbeit</w:t>
      </w:r>
    </w:p>
    <w:p w14:paraId="1FBB2E7E" w14:textId="77777777" w:rsidR="00B31FF0" w:rsidRPr="00672189" w:rsidRDefault="00A772F4" w:rsidP="00E1745A">
      <w:pPr>
        <w:pStyle w:val="Default"/>
        <w:numPr>
          <w:ilvl w:val="0"/>
          <w:numId w:val="17"/>
        </w:numPr>
        <w:spacing w:before="40" w:after="80"/>
        <w:ind w:left="284" w:hanging="284"/>
        <w:contextualSpacing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Allfällige </w:t>
      </w:r>
      <w:r w:rsidR="00B31FF0" w:rsidRPr="00672189">
        <w:rPr>
          <w:rFonts w:ascii="Tahoma" w:hAnsi="Tahoma"/>
          <w:sz w:val="20"/>
          <w:szCs w:val="20"/>
        </w:rPr>
        <w:t>Rückmeldungen vom Betreuer</w:t>
      </w:r>
    </w:p>
    <w:p w14:paraId="1FBB2E7F" w14:textId="77777777" w:rsidR="005515BB" w:rsidRPr="00E3024B" w:rsidRDefault="00D46653" w:rsidP="00E3024B">
      <w:pPr>
        <w:pStyle w:val="berschrift1"/>
      </w:pPr>
      <w:r w:rsidRPr="00E3024B"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85" w14:textId="77777777" w:rsidTr="00B74BCB">
        <w:tc>
          <w:tcPr>
            <w:tcW w:w="2518" w:type="dxa"/>
            <w:shd w:val="clear" w:color="auto" w:fill="D9D9D9"/>
          </w:tcPr>
          <w:p w14:paraId="1FBB2E80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81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82" w14:textId="61BA9CFD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03.09.2025</w:t>
            </w:r>
          </w:p>
        </w:tc>
        <w:tc>
          <w:tcPr>
            <w:tcW w:w="585" w:type="dxa"/>
            <w:shd w:val="clear" w:color="auto" w:fill="D9D9D9"/>
          </w:tcPr>
          <w:p w14:paraId="1FBB2E83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84" w14:textId="4557C499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.09.2025</w:t>
            </w:r>
          </w:p>
        </w:tc>
      </w:tr>
      <w:tr w:rsidR="0052470D" w:rsidRPr="00B74BCB" w14:paraId="1FBB2E88" w14:textId="77777777" w:rsidTr="00B74BCB">
        <w:tc>
          <w:tcPr>
            <w:tcW w:w="2518" w:type="dxa"/>
          </w:tcPr>
          <w:p w14:paraId="1FBB2E86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87" w14:textId="322FC7FE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 Engineering beginnen, Konzepte Erstellen</w:t>
            </w:r>
          </w:p>
        </w:tc>
      </w:tr>
      <w:tr w:rsidR="0052470D" w:rsidRPr="00B74BCB" w14:paraId="1FBB2E8B" w14:textId="77777777" w:rsidTr="00B74BCB">
        <w:tc>
          <w:tcPr>
            <w:tcW w:w="2518" w:type="dxa"/>
          </w:tcPr>
          <w:p w14:paraId="1FBB2E89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8A" w14:textId="1878ED63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Viel Textarbeit</w:t>
            </w:r>
          </w:p>
        </w:tc>
      </w:tr>
      <w:tr w:rsidR="0052470D" w:rsidRPr="00B74BCB" w14:paraId="1FBB2E8E" w14:textId="77777777" w:rsidTr="00B74BCB">
        <w:tc>
          <w:tcPr>
            <w:tcW w:w="2518" w:type="dxa"/>
          </w:tcPr>
          <w:p w14:paraId="1FBB2E8C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8D" w14:textId="197A34DA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</w:t>
            </w:r>
          </w:p>
        </w:tc>
      </w:tr>
      <w:tr w:rsidR="0052470D" w:rsidRPr="00B74BCB" w14:paraId="1FBB2E91" w14:textId="77777777" w:rsidTr="00B74BCB">
        <w:tc>
          <w:tcPr>
            <w:tcW w:w="2518" w:type="dxa"/>
          </w:tcPr>
          <w:p w14:paraId="1FBB2E8F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90" w14:textId="71D9DEED" w:rsidR="0052470D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Simulation der Abstrahlung läuft!</w:t>
            </w:r>
          </w:p>
        </w:tc>
      </w:tr>
      <w:tr w:rsidR="0052470D" w:rsidRPr="00B74BCB" w14:paraId="1FBB2E94" w14:textId="77777777" w:rsidTr="00B74BCB">
        <w:tc>
          <w:tcPr>
            <w:tcW w:w="2518" w:type="dxa"/>
          </w:tcPr>
          <w:p w14:paraId="1FBB2E92" w14:textId="77777777" w:rsidR="0052470D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93" w14:textId="77777777" w:rsidR="0052470D" w:rsidRPr="00B74BCB" w:rsidRDefault="0052470D" w:rsidP="00B74BCB">
            <w:pPr>
              <w:ind w:left="0"/>
              <w:rPr>
                <w:szCs w:val="18"/>
              </w:rPr>
            </w:pPr>
          </w:p>
        </w:tc>
      </w:tr>
    </w:tbl>
    <w:p w14:paraId="1FBB2E95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9B" w14:textId="77777777" w:rsidTr="00B74BCB">
        <w:tc>
          <w:tcPr>
            <w:tcW w:w="2518" w:type="dxa"/>
            <w:shd w:val="clear" w:color="auto" w:fill="D9D9D9"/>
          </w:tcPr>
          <w:p w14:paraId="1FBB2E96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97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98" w14:textId="514D7FB6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10.09.2025</w:t>
            </w:r>
          </w:p>
        </w:tc>
        <w:tc>
          <w:tcPr>
            <w:tcW w:w="585" w:type="dxa"/>
            <w:shd w:val="clear" w:color="auto" w:fill="D9D9D9"/>
          </w:tcPr>
          <w:p w14:paraId="1FBB2E99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9A" w14:textId="41EB7FE1" w:rsidR="00E3024B" w:rsidRPr="00B74BCB" w:rsidRDefault="004A3DC0" w:rsidP="00B74BC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17.09.2025</w:t>
            </w:r>
          </w:p>
        </w:tc>
      </w:tr>
      <w:tr w:rsidR="00E3024B" w:rsidRPr="00B74BCB" w14:paraId="1FBB2E9E" w14:textId="77777777" w:rsidTr="00B74BCB">
        <w:tc>
          <w:tcPr>
            <w:tcW w:w="2518" w:type="dxa"/>
          </w:tcPr>
          <w:p w14:paraId="1FBB2E9C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9D" w14:textId="67E3EACE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abschliessen</w:t>
            </w:r>
          </w:p>
        </w:tc>
      </w:tr>
      <w:tr w:rsidR="00E3024B" w:rsidRPr="00B74BCB" w14:paraId="1FBB2EA1" w14:textId="77777777" w:rsidTr="00B74BCB">
        <w:tc>
          <w:tcPr>
            <w:tcW w:w="2518" w:type="dxa"/>
          </w:tcPr>
          <w:p w14:paraId="1FBB2E9F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A0" w14:textId="5640AB0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Viel </w:t>
            </w:r>
            <w:proofErr w:type="spellStart"/>
            <w:r>
              <w:rPr>
                <w:szCs w:val="18"/>
              </w:rPr>
              <w:t>Textarbiet</w:t>
            </w:r>
            <w:proofErr w:type="spellEnd"/>
          </w:p>
        </w:tc>
      </w:tr>
      <w:tr w:rsidR="00E3024B" w:rsidRPr="00B74BCB" w14:paraId="1FBB2EA4" w14:textId="77777777" w:rsidTr="00B74BCB">
        <w:tc>
          <w:tcPr>
            <w:tcW w:w="2518" w:type="dxa"/>
          </w:tcPr>
          <w:p w14:paraId="1FBB2EA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A3" w14:textId="0A6A0364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Dran bleiben, Recherche, Excel, Draw.io</w:t>
            </w:r>
          </w:p>
        </w:tc>
      </w:tr>
      <w:tr w:rsidR="00E3024B" w:rsidRPr="00B74BCB" w14:paraId="1FBB2EA7" w14:textId="77777777" w:rsidTr="00B74BCB">
        <w:tc>
          <w:tcPr>
            <w:tcW w:w="2518" w:type="dxa"/>
          </w:tcPr>
          <w:p w14:paraId="1FBB2EA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Erfolgserlebnis</w:t>
            </w:r>
          </w:p>
        </w:tc>
        <w:tc>
          <w:tcPr>
            <w:tcW w:w="7053" w:type="dxa"/>
            <w:gridSpan w:val="4"/>
          </w:tcPr>
          <w:p w14:paraId="1FBB2EA6" w14:textId="1F57AB96" w:rsidR="00E3024B" w:rsidRPr="00B74BCB" w:rsidRDefault="004A3DC0" w:rsidP="00B74BCB">
            <w:pPr>
              <w:ind w:left="0"/>
              <w:rPr>
                <w:szCs w:val="18"/>
              </w:rPr>
            </w:pPr>
            <w:r>
              <w:rPr>
                <w:szCs w:val="18"/>
              </w:rPr>
              <w:t>Systems Engineering weitgehen Abgeschlossen, Saite als nicht wesentlichen Bestandteil definiert</w:t>
            </w:r>
          </w:p>
        </w:tc>
      </w:tr>
      <w:tr w:rsidR="00E3024B" w:rsidRPr="00B74BCB" w14:paraId="1FBB2EAA" w14:textId="77777777" w:rsidTr="00B74BCB">
        <w:tc>
          <w:tcPr>
            <w:tcW w:w="2518" w:type="dxa"/>
          </w:tcPr>
          <w:p w14:paraId="1FBB2EA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A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AB" w14:textId="77777777" w:rsidR="00D46653" w:rsidRDefault="00D46653" w:rsidP="00E3024B">
      <w:pPr>
        <w:pStyle w:val="berschrift1"/>
      </w:pPr>
      <w:r>
        <w:t>Woche</w:t>
      </w:r>
    </w:p>
    <w:tbl>
      <w:tblPr>
        <w:tblW w:w="0" w:type="auto"/>
        <w:tblInd w:w="56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18"/>
        <w:gridCol w:w="709"/>
        <w:gridCol w:w="2817"/>
        <w:gridCol w:w="585"/>
        <w:gridCol w:w="2942"/>
      </w:tblGrid>
      <w:tr w:rsidR="00E3024B" w:rsidRPr="00B74BCB" w14:paraId="1FBB2EB1" w14:textId="77777777" w:rsidTr="00B74BCB">
        <w:tc>
          <w:tcPr>
            <w:tcW w:w="2518" w:type="dxa"/>
            <w:shd w:val="clear" w:color="auto" w:fill="D9D9D9"/>
          </w:tcPr>
          <w:p w14:paraId="1FBB2EAC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Zeitraum</w:t>
            </w:r>
          </w:p>
        </w:tc>
        <w:tc>
          <w:tcPr>
            <w:tcW w:w="709" w:type="dxa"/>
            <w:shd w:val="clear" w:color="auto" w:fill="D9D9D9"/>
          </w:tcPr>
          <w:p w14:paraId="1FBB2EAD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von:</w:t>
            </w:r>
          </w:p>
        </w:tc>
        <w:tc>
          <w:tcPr>
            <w:tcW w:w="2817" w:type="dxa"/>
          </w:tcPr>
          <w:p w14:paraId="1FBB2EAE" w14:textId="77777777" w:rsidR="00E3024B" w:rsidRPr="00B74BCB" w:rsidRDefault="00E3024B" w:rsidP="00B74BC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D9D9D9"/>
          </w:tcPr>
          <w:p w14:paraId="1FBB2EAF" w14:textId="77777777" w:rsidR="00E3024B" w:rsidRPr="00B74BCB" w:rsidRDefault="00E3024B" w:rsidP="00B74BCB">
            <w:pPr>
              <w:ind w:left="0"/>
              <w:rPr>
                <w:b/>
                <w:sz w:val="20"/>
                <w:szCs w:val="20"/>
              </w:rPr>
            </w:pPr>
            <w:r w:rsidRPr="00B74BCB">
              <w:rPr>
                <w:b/>
                <w:sz w:val="20"/>
                <w:szCs w:val="20"/>
              </w:rPr>
              <w:t>bis:</w:t>
            </w:r>
          </w:p>
        </w:tc>
        <w:tc>
          <w:tcPr>
            <w:tcW w:w="2942" w:type="dxa"/>
          </w:tcPr>
          <w:p w14:paraId="1FBB2EB0" w14:textId="77777777" w:rsidR="00E3024B" w:rsidRPr="00B74BCB" w:rsidRDefault="00E3024B" w:rsidP="00B74BCB">
            <w:pPr>
              <w:ind w:left="0"/>
              <w:rPr>
                <w:sz w:val="20"/>
                <w:szCs w:val="20"/>
              </w:rPr>
            </w:pPr>
          </w:p>
        </w:tc>
      </w:tr>
      <w:tr w:rsidR="00E3024B" w:rsidRPr="00B74BCB" w14:paraId="1FBB2EB4" w14:textId="77777777" w:rsidTr="00B74BCB">
        <w:tc>
          <w:tcPr>
            <w:tcW w:w="2518" w:type="dxa"/>
          </w:tcPr>
          <w:p w14:paraId="1FBB2EB2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Lernziele</w:t>
            </w:r>
          </w:p>
        </w:tc>
        <w:tc>
          <w:tcPr>
            <w:tcW w:w="7053" w:type="dxa"/>
            <w:gridSpan w:val="4"/>
          </w:tcPr>
          <w:p w14:paraId="1FBB2EB3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7" w14:textId="77777777" w:rsidTr="00B74BCB">
        <w:tc>
          <w:tcPr>
            <w:tcW w:w="2518" w:type="dxa"/>
          </w:tcPr>
          <w:p w14:paraId="1FBB2EB5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Herausforderungen</w:t>
            </w:r>
          </w:p>
        </w:tc>
        <w:tc>
          <w:tcPr>
            <w:tcW w:w="7053" w:type="dxa"/>
            <w:gridSpan w:val="4"/>
          </w:tcPr>
          <w:p w14:paraId="1FBB2EB6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A" w14:textId="77777777" w:rsidTr="00B74BCB">
        <w:tc>
          <w:tcPr>
            <w:tcW w:w="2518" w:type="dxa"/>
          </w:tcPr>
          <w:p w14:paraId="1FBB2EB8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>Strategie zur Lösung oder Teillösung</w:t>
            </w:r>
          </w:p>
        </w:tc>
        <w:tc>
          <w:tcPr>
            <w:tcW w:w="7053" w:type="dxa"/>
            <w:gridSpan w:val="4"/>
          </w:tcPr>
          <w:p w14:paraId="1FBB2EB9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BD" w14:textId="77777777" w:rsidTr="00B74BCB">
        <w:tc>
          <w:tcPr>
            <w:tcW w:w="2518" w:type="dxa"/>
          </w:tcPr>
          <w:p w14:paraId="1FBB2EBB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lastRenderedPageBreak/>
              <w:t>Erfolgserlebnis</w:t>
            </w:r>
          </w:p>
        </w:tc>
        <w:tc>
          <w:tcPr>
            <w:tcW w:w="7053" w:type="dxa"/>
            <w:gridSpan w:val="4"/>
          </w:tcPr>
          <w:p w14:paraId="1FBB2EBC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  <w:tr w:rsidR="00E3024B" w:rsidRPr="00B74BCB" w14:paraId="1FBB2EC0" w14:textId="77777777" w:rsidTr="00B74BCB">
        <w:tc>
          <w:tcPr>
            <w:tcW w:w="2518" w:type="dxa"/>
          </w:tcPr>
          <w:p w14:paraId="1FBB2EBE" w14:textId="77777777" w:rsidR="00E3024B" w:rsidRPr="00B74BCB" w:rsidRDefault="00E3024B" w:rsidP="00B74BCB">
            <w:pPr>
              <w:ind w:left="0"/>
              <w:rPr>
                <w:b/>
                <w:szCs w:val="18"/>
              </w:rPr>
            </w:pPr>
            <w:r w:rsidRPr="00B74BCB">
              <w:rPr>
                <w:b/>
                <w:szCs w:val="18"/>
              </w:rPr>
              <w:t xml:space="preserve">Bemerkungen des Betreuers </w:t>
            </w:r>
          </w:p>
        </w:tc>
        <w:tc>
          <w:tcPr>
            <w:tcW w:w="7053" w:type="dxa"/>
            <w:gridSpan w:val="4"/>
          </w:tcPr>
          <w:p w14:paraId="1FBB2EBF" w14:textId="77777777" w:rsidR="00E3024B" w:rsidRPr="00B74BCB" w:rsidRDefault="00E3024B" w:rsidP="00B74BCB">
            <w:pPr>
              <w:ind w:left="0"/>
              <w:rPr>
                <w:szCs w:val="18"/>
              </w:rPr>
            </w:pPr>
          </w:p>
        </w:tc>
      </w:tr>
    </w:tbl>
    <w:p w14:paraId="1FBB2EC1" w14:textId="77777777" w:rsidR="00D80E35" w:rsidRDefault="00D80E35" w:rsidP="00E3024B">
      <w:pPr>
        <w:pStyle w:val="berschrift1"/>
      </w:pPr>
      <w:r>
        <w:t>Unterschriften</w:t>
      </w:r>
    </w:p>
    <w:tbl>
      <w:tblPr>
        <w:tblW w:w="0" w:type="auto"/>
        <w:tblInd w:w="675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1E0" w:firstRow="1" w:lastRow="1" w:firstColumn="1" w:lastColumn="1" w:noHBand="0" w:noVBand="0"/>
      </w:tblPr>
      <w:tblGrid>
        <w:gridCol w:w="2552"/>
        <w:gridCol w:w="1984"/>
        <w:gridCol w:w="4536"/>
      </w:tblGrid>
      <w:tr w:rsidR="00D80E35" w14:paraId="1FBB2EC4" w14:textId="77777777" w:rsidTr="00FB15D9">
        <w:tc>
          <w:tcPr>
            <w:tcW w:w="2552" w:type="dxa"/>
          </w:tcPr>
          <w:p w14:paraId="1FBB2EC2" w14:textId="77777777" w:rsidR="00D80E35" w:rsidRPr="00FB15D9" w:rsidRDefault="00D80E35" w:rsidP="00FB15D9">
            <w:pPr>
              <w:spacing w:before="60" w:after="60"/>
              <w:ind w:left="34"/>
              <w:rPr>
                <w:b/>
                <w:bCs/>
                <w:color w:val="333333"/>
                <w:szCs w:val="18"/>
              </w:rPr>
            </w:pPr>
            <w:r w:rsidRPr="00FB15D9">
              <w:rPr>
                <w:b/>
                <w:bCs/>
                <w:color w:val="333333"/>
                <w:szCs w:val="18"/>
              </w:rPr>
              <w:t>Ort und Datum:</w:t>
            </w:r>
          </w:p>
        </w:tc>
        <w:tc>
          <w:tcPr>
            <w:tcW w:w="6520" w:type="dxa"/>
            <w:gridSpan w:val="2"/>
          </w:tcPr>
          <w:p w14:paraId="1FBB2EC3" w14:textId="77777777" w:rsidR="00D80E35" w:rsidRDefault="00BC5AA4" w:rsidP="000914FE">
            <w:pPr>
              <w:ind w:left="0"/>
            </w:pPr>
            <w:r>
              <w:t xml:space="preserve">Zürich, </w:t>
            </w:r>
            <w:r w:rsidR="000914FE">
              <w:t>7</w:t>
            </w:r>
            <w:r>
              <w:t xml:space="preserve">. </w:t>
            </w:r>
            <w:r w:rsidR="000914FE">
              <w:t>Januar 2019</w:t>
            </w:r>
          </w:p>
        </w:tc>
      </w:tr>
      <w:tr w:rsidR="00D80E35" w14:paraId="1FBB2EC8" w14:textId="77777777" w:rsidTr="00FB15D9">
        <w:trPr>
          <w:trHeight w:val="1618"/>
        </w:trPr>
        <w:tc>
          <w:tcPr>
            <w:tcW w:w="4536" w:type="dxa"/>
            <w:gridSpan w:val="2"/>
            <w:vAlign w:val="bottom"/>
          </w:tcPr>
          <w:p w14:paraId="1FBB2EC5" w14:textId="77777777" w:rsidR="00D80E35" w:rsidRPr="00FB15D9" w:rsidRDefault="00D80E35" w:rsidP="00FB15D9">
            <w:pPr>
              <w:spacing w:before="60" w:after="20"/>
              <w:ind w:left="0"/>
              <w:rPr>
                <w:szCs w:val="18"/>
              </w:rPr>
            </w:pPr>
          </w:p>
          <w:p w14:paraId="1FBB2EC6" w14:textId="77777777" w:rsidR="00815A27" w:rsidRPr="00FB15D9" w:rsidRDefault="00815A27" w:rsidP="00FB15D9">
            <w:pPr>
              <w:spacing w:before="0" w:after="60"/>
              <w:ind w:left="0"/>
              <w:rPr>
                <w:sz w:val="16"/>
                <w:szCs w:val="16"/>
              </w:rPr>
            </w:pPr>
            <w:r w:rsidRPr="00FB15D9">
              <w:rPr>
                <w:sz w:val="16"/>
                <w:szCs w:val="16"/>
              </w:rPr>
              <w:t>Betreuer der Diplomarbeit</w:t>
            </w:r>
          </w:p>
        </w:tc>
        <w:tc>
          <w:tcPr>
            <w:tcW w:w="4536" w:type="dxa"/>
            <w:vAlign w:val="bottom"/>
          </w:tcPr>
          <w:p w14:paraId="1FBB2EC7" w14:textId="77777777" w:rsidR="00D80E35" w:rsidRPr="00FB15D9" w:rsidRDefault="00D80E35" w:rsidP="00D46653">
            <w:pPr>
              <w:spacing w:before="60" w:after="20"/>
              <w:ind w:left="0"/>
              <w:rPr>
                <w:szCs w:val="18"/>
              </w:rPr>
            </w:pPr>
          </w:p>
        </w:tc>
      </w:tr>
    </w:tbl>
    <w:p w14:paraId="1FBB2EC9" w14:textId="77777777" w:rsidR="00D80E35" w:rsidRPr="00AB24F0" w:rsidRDefault="00D80E35" w:rsidP="00672189">
      <w:pPr>
        <w:ind w:left="0"/>
      </w:pPr>
    </w:p>
    <w:sectPr w:rsidR="00D80E35" w:rsidRPr="00AB24F0" w:rsidSect="006D0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851" w:left="1134" w:header="567" w:footer="85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ACC8" w14:textId="77777777" w:rsidR="005E4A7E" w:rsidRDefault="005E4A7E">
      <w:pPr>
        <w:spacing w:before="0" w:after="0"/>
      </w:pPr>
      <w:r>
        <w:separator/>
      </w:r>
    </w:p>
  </w:endnote>
  <w:endnote w:type="continuationSeparator" w:id="0">
    <w:p w14:paraId="6817F6CA" w14:textId="77777777" w:rsidR="005E4A7E" w:rsidRDefault="005E4A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ahom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89AC" w14:textId="77777777" w:rsidR="00646D9E" w:rsidRDefault="00646D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D0" w14:textId="1D18859E" w:rsidR="00FC49DC" w:rsidRPr="00BF1FA2" w:rsidRDefault="00E1745A" w:rsidP="00830168">
    <w:pPr>
      <w:pStyle w:val="Fuzeile"/>
      <w:tabs>
        <w:tab w:val="clear" w:pos="9072"/>
        <w:tab w:val="right" w:pos="9923"/>
      </w:tabs>
      <w:ind w:left="0"/>
      <w:rPr>
        <w:color w:val="808080"/>
      </w:rPr>
    </w:pPr>
    <w:r>
      <w:rPr>
        <w:color w:val="808080"/>
      </w:rPr>
      <w:t xml:space="preserve">Vorlage </w:t>
    </w:r>
    <w:r w:rsidR="00EA1CB3">
      <w:rPr>
        <w:color w:val="808080"/>
      </w:rPr>
      <w:t>Ler</w:t>
    </w:r>
    <w:r>
      <w:rPr>
        <w:color w:val="808080"/>
      </w:rPr>
      <w:t>n</w:t>
    </w:r>
    <w:r w:rsidR="00EA1CB3">
      <w:rPr>
        <w:color w:val="808080"/>
      </w:rPr>
      <w:t>journal für</w:t>
    </w:r>
    <w:r w:rsidR="006D0A7C">
      <w:rPr>
        <w:color w:val="808080"/>
      </w:rPr>
      <w:t xml:space="preserve"> Diplomarbeiten (V1.</w:t>
    </w:r>
    <w:r w:rsidR="00646D9E">
      <w:rPr>
        <w:color w:val="808080"/>
      </w:rPr>
      <w:t>3</w:t>
    </w:r>
    <w:r>
      <w:rPr>
        <w:color w:val="808080"/>
      </w:rPr>
      <w:t>0</w:t>
    </w:r>
    <w:r w:rsidR="00FC49DC">
      <w:rPr>
        <w:color w:val="808080"/>
      </w:rPr>
      <w:t xml:space="preserve">; </w:t>
    </w:r>
    <w:r w:rsidR="006D0A7C">
      <w:rPr>
        <w:color w:val="808080"/>
      </w:rPr>
      <w:t>September</w:t>
    </w:r>
    <w:r w:rsidR="00FC49DC">
      <w:rPr>
        <w:color w:val="808080"/>
      </w:rPr>
      <w:t xml:space="preserve"> 20</w:t>
    </w:r>
    <w:r w:rsidR="00646D9E">
      <w:rPr>
        <w:color w:val="808080"/>
      </w:rPr>
      <w:t>20</w:t>
    </w:r>
    <w:r w:rsidR="00FC49DC">
      <w:rPr>
        <w:color w:val="808080"/>
      </w:rPr>
      <w:t>)</w:t>
    </w:r>
    <w:r w:rsidR="00FC49DC">
      <w:rPr>
        <w:color w:val="808080"/>
      </w:rPr>
      <w:tab/>
    </w:r>
    <w:r w:rsidR="00FC49DC" w:rsidRPr="00BF1FA2">
      <w:rPr>
        <w:color w:val="808080"/>
      </w:rPr>
      <w:t xml:space="preserve">Seite </w:t>
    </w:r>
    <w:r w:rsidR="00FC49DC" w:rsidRPr="00BF1FA2">
      <w:rPr>
        <w:color w:val="808080"/>
      </w:rPr>
      <w:fldChar w:fldCharType="begin"/>
    </w:r>
    <w:r w:rsidR="00FC49DC" w:rsidRPr="00BF1FA2">
      <w:rPr>
        <w:color w:val="808080"/>
      </w:rPr>
      <w:instrText xml:space="preserve"> PAGE  \* Arabic  \* MERGEFORMAT </w:instrText>
    </w:r>
    <w:r w:rsidR="00FC49DC" w:rsidRPr="00BF1FA2">
      <w:rPr>
        <w:color w:val="808080"/>
      </w:rPr>
      <w:fldChar w:fldCharType="separate"/>
    </w:r>
    <w:r w:rsidR="000914FE">
      <w:rPr>
        <w:noProof/>
        <w:color w:val="808080"/>
      </w:rPr>
      <w:t>2</w:t>
    </w:r>
    <w:r w:rsidR="00FC49DC" w:rsidRPr="00BF1FA2">
      <w:rPr>
        <w:color w:val="808080"/>
      </w:rPr>
      <w:fldChar w:fldCharType="end"/>
    </w:r>
    <w:r>
      <w:rPr>
        <w:color w:val="808080"/>
      </w:rPr>
      <w:t xml:space="preserve"> von </w:t>
    </w:r>
    <w:r>
      <w:rPr>
        <w:color w:val="808080"/>
      </w:rPr>
      <w:fldChar w:fldCharType="begin"/>
    </w:r>
    <w:r>
      <w:rPr>
        <w:color w:val="808080"/>
      </w:rPr>
      <w:instrText xml:space="preserve"> NUMPAGES   \* MERGEFORMAT </w:instrText>
    </w:r>
    <w:r>
      <w:rPr>
        <w:color w:val="808080"/>
      </w:rPr>
      <w:fldChar w:fldCharType="separate"/>
    </w:r>
    <w:r w:rsidR="000914FE">
      <w:rPr>
        <w:noProof/>
        <w:color w:val="808080"/>
      </w:rPr>
      <w:t>2</w:t>
    </w:r>
    <w:r>
      <w:rPr>
        <w:color w:val="8080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CCE4" w14:textId="77777777" w:rsidR="00646D9E" w:rsidRDefault="00646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97EA1" w14:textId="77777777" w:rsidR="005E4A7E" w:rsidRDefault="005E4A7E">
      <w:pPr>
        <w:spacing w:before="0" w:after="0"/>
      </w:pPr>
      <w:r>
        <w:separator/>
      </w:r>
    </w:p>
  </w:footnote>
  <w:footnote w:type="continuationSeparator" w:id="0">
    <w:p w14:paraId="3F2E36D8" w14:textId="77777777" w:rsidR="005E4A7E" w:rsidRDefault="005E4A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89B9" w14:textId="77777777" w:rsidR="00646D9E" w:rsidRDefault="00646D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ECE" w14:textId="2A77DF63" w:rsidR="00BB7C7A" w:rsidRDefault="000914FE" w:rsidP="00BB7C7A">
    <w:pPr>
      <w:pStyle w:val="Kopfzeile"/>
      <w:tabs>
        <w:tab w:val="clear" w:pos="4536"/>
        <w:tab w:val="clear" w:pos="9072"/>
        <w:tab w:val="right" w:pos="9923"/>
      </w:tabs>
      <w:spacing w:after="0"/>
      <w:ind w:left="-567"/>
    </w:pPr>
    <w:r>
      <w:rPr>
        <w:noProof/>
        <w:lang w:eastAsia="de-CH"/>
      </w:rPr>
      <w:drawing>
        <wp:inline distT="0" distB="0" distL="0" distR="0" wp14:anchorId="1FBB2ED1" wp14:editId="1FBB2ED2">
          <wp:extent cx="1681480" cy="347980"/>
          <wp:effectExtent l="0" t="0" r="0" b="0"/>
          <wp:docPr id="2" name="Bild 2" descr="C:\Users\Peter Jost\OneDrive - Juventus Schulen\Technikerschule HF Zürich\Schulleitung\Logos und Textbausteine\Juventus_TechnikerschuleHF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eter Jost\OneDrive - Juventus Schulen\Technikerschule HF Zürich\Schulleitung\Logos und Textbausteine\Juventus_TechnikerschuleHF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2ED3" wp14:editId="1FBB2ED4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1B29D" id="Picture 1" o:spid="_x0000_s1026" style="position:absolute;margin-left:409pt;margin-top:39.45pt;width:143.85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BB2ED5" wp14:editId="1FBB2ED6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F43F3E" id="Picture 1" o:spid="_x0000_s1026" style="position:absolute;margin-left:408.35pt;margin-top:40.95pt;width:143.85pt;height:2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BB2ED7" wp14:editId="1FBB2ED8">
              <wp:simplePos x="0" y="0"/>
              <wp:positionH relativeFrom="column">
                <wp:posOffset>5186045</wp:posOffset>
              </wp:positionH>
              <wp:positionV relativeFrom="paragraph">
                <wp:posOffset>520065</wp:posOffset>
              </wp:positionV>
              <wp:extent cx="1826895" cy="377190"/>
              <wp:effectExtent l="0" t="0" r="0" b="0"/>
              <wp:wrapSquare wrapText="bothSides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9A505" id="Picture 1" o:spid="_x0000_s1026" style="position:absolute;margin-left:408.35pt;margin-top:40.95pt;width:143.85pt;height:2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BB2ED9" wp14:editId="1FBB2EDA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2EE0CC" id="Picture 1" o:spid="_x0000_s1026" style="position:absolute;margin-left:409pt;margin-top:39.45pt;width:143.85pt;height:2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BB2EDB" wp14:editId="1FBB2EDC">
              <wp:simplePos x="0" y="0"/>
              <wp:positionH relativeFrom="column">
                <wp:posOffset>5194300</wp:posOffset>
              </wp:positionH>
              <wp:positionV relativeFrom="paragraph">
                <wp:posOffset>501015</wp:posOffset>
              </wp:positionV>
              <wp:extent cx="1826895" cy="37719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2689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BD1F80" id="Picture 1" o:spid="_x0000_s1026" style="position:absolute;margin-left:409pt;margin-top:39.45pt;width:143.85pt;height:2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" filled="f" stroked="f">
              <o:lock v:ext="edit" aspectratio="t"/>
              <w10:wrap type="square"/>
            </v:rect>
          </w:pict>
        </mc:Fallback>
      </mc:AlternateContent>
    </w:r>
  </w:p>
  <w:p w14:paraId="1FBB2ECF" w14:textId="7E675BD8" w:rsidR="00FC49DC" w:rsidRPr="00EC0B06" w:rsidRDefault="00BD4CD1" w:rsidP="00BB7C7A">
    <w:pPr>
      <w:pStyle w:val="Kopfzeile"/>
      <w:tabs>
        <w:tab w:val="clear" w:pos="4536"/>
        <w:tab w:val="clear" w:pos="9072"/>
        <w:tab w:val="right" w:pos="9923"/>
      </w:tabs>
      <w:spacing w:after="480"/>
      <w:ind w:left="142"/>
    </w:pPr>
    <w:r>
      <w:t>www.technikerschule</w:t>
    </w:r>
    <w:r w:rsidR="00FC49DC">
      <w:t>.ch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5C963" w14:textId="77777777" w:rsidR="00646D9E" w:rsidRDefault="00646D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66EC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772A"/>
    <w:multiLevelType w:val="multilevel"/>
    <w:tmpl w:val="FDD20CB8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D1CDC"/>
    <w:multiLevelType w:val="hybridMultilevel"/>
    <w:tmpl w:val="4DDC7032"/>
    <w:lvl w:ilvl="0" w:tplc="384C4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604925977">
    <w:abstractNumId w:val="10"/>
  </w:num>
  <w:num w:numId="2" w16cid:durableId="187568076">
    <w:abstractNumId w:val="5"/>
  </w:num>
  <w:num w:numId="3" w16cid:durableId="392505879">
    <w:abstractNumId w:val="12"/>
  </w:num>
  <w:num w:numId="4" w16cid:durableId="1954434511">
    <w:abstractNumId w:val="8"/>
  </w:num>
  <w:num w:numId="5" w16cid:durableId="1776830268">
    <w:abstractNumId w:val="11"/>
  </w:num>
  <w:num w:numId="6" w16cid:durableId="1622103275">
    <w:abstractNumId w:val="14"/>
  </w:num>
  <w:num w:numId="7" w16cid:durableId="1089619389">
    <w:abstractNumId w:val="15"/>
  </w:num>
  <w:num w:numId="8" w16cid:durableId="1990203489">
    <w:abstractNumId w:val="6"/>
  </w:num>
  <w:num w:numId="9" w16cid:durableId="1096750788">
    <w:abstractNumId w:val="3"/>
  </w:num>
  <w:num w:numId="10" w16cid:durableId="1312170156">
    <w:abstractNumId w:val="13"/>
  </w:num>
  <w:num w:numId="11" w16cid:durableId="1729718061">
    <w:abstractNumId w:val="4"/>
  </w:num>
  <w:num w:numId="12" w16cid:durableId="1818298928">
    <w:abstractNumId w:val="2"/>
  </w:num>
  <w:num w:numId="13" w16cid:durableId="21515481">
    <w:abstractNumId w:val="7"/>
  </w:num>
  <w:num w:numId="14" w16cid:durableId="1164317098">
    <w:abstractNumId w:val="1"/>
  </w:num>
  <w:num w:numId="15" w16cid:durableId="1508901733">
    <w:abstractNumId w:val="16"/>
  </w:num>
  <w:num w:numId="16" w16cid:durableId="1026054808">
    <w:abstractNumId w:val="0"/>
  </w:num>
  <w:num w:numId="17" w16cid:durableId="770508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autoHyphenation/>
  <w:hyphenationZone w:val="425"/>
  <w:doNotHyphenateCaps/>
  <w:drawingGridHorizontalSpacing w:val="90"/>
  <w:drawingGridVerticalSpacing w:val="24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00"/>
    <w:rsid w:val="00076956"/>
    <w:rsid w:val="000823E0"/>
    <w:rsid w:val="00082557"/>
    <w:rsid w:val="000914FE"/>
    <w:rsid w:val="000A052A"/>
    <w:rsid w:val="000C2D76"/>
    <w:rsid w:val="000E0798"/>
    <w:rsid w:val="000E739E"/>
    <w:rsid w:val="0010104C"/>
    <w:rsid w:val="00123387"/>
    <w:rsid w:val="0013023A"/>
    <w:rsid w:val="001530C6"/>
    <w:rsid w:val="00156D95"/>
    <w:rsid w:val="001924B7"/>
    <w:rsid w:val="00192D47"/>
    <w:rsid w:val="001D69C1"/>
    <w:rsid w:val="00201BDF"/>
    <w:rsid w:val="00211ECC"/>
    <w:rsid w:val="00221C46"/>
    <w:rsid w:val="002463E3"/>
    <w:rsid w:val="002B14A4"/>
    <w:rsid w:val="002C6A5A"/>
    <w:rsid w:val="002D1FC6"/>
    <w:rsid w:val="0030230B"/>
    <w:rsid w:val="00324CFD"/>
    <w:rsid w:val="003307BB"/>
    <w:rsid w:val="00341068"/>
    <w:rsid w:val="00393DF6"/>
    <w:rsid w:val="003C18A1"/>
    <w:rsid w:val="003D067B"/>
    <w:rsid w:val="003F3D30"/>
    <w:rsid w:val="003F4AF0"/>
    <w:rsid w:val="0040050B"/>
    <w:rsid w:val="00425466"/>
    <w:rsid w:val="00431163"/>
    <w:rsid w:val="004509F8"/>
    <w:rsid w:val="004A3DC0"/>
    <w:rsid w:val="004B6077"/>
    <w:rsid w:val="004B6F8B"/>
    <w:rsid w:val="004C3AAA"/>
    <w:rsid w:val="004C6A61"/>
    <w:rsid w:val="0052470D"/>
    <w:rsid w:val="00526303"/>
    <w:rsid w:val="005308D5"/>
    <w:rsid w:val="005515BB"/>
    <w:rsid w:val="005527C7"/>
    <w:rsid w:val="005624A3"/>
    <w:rsid w:val="005840C4"/>
    <w:rsid w:val="005A3210"/>
    <w:rsid w:val="005C0EF2"/>
    <w:rsid w:val="005E4A7E"/>
    <w:rsid w:val="00610193"/>
    <w:rsid w:val="0061126F"/>
    <w:rsid w:val="0064104E"/>
    <w:rsid w:val="00644C4F"/>
    <w:rsid w:val="00646D9E"/>
    <w:rsid w:val="00667F3C"/>
    <w:rsid w:val="00672189"/>
    <w:rsid w:val="006D0A7C"/>
    <w:rsid w:val="00705277"/>
    <w:rsid w:val="00756908"/>
    <w:rsid w:val="007C04F8"/>
    <w:rsid w:val="007C51D2"/>
    <w:rsid w:val="007F4C83"/>
    <w:rsid w:val="00815705"/>
    <w:rsid w:val="00815A27"/>
    <w:rsid w:val="00830168"/>
    <w:rsid w:val="00852C3A"/>
    <w:rsid w:val="00853CB6"/>
    <w:rsid w:val="008806B1"/>
    <w:rsid w:val="008A08E9"/>
    <w:rsid w:val="008A6F06"/>
    <w:rsid w:val="00921A1F"/>
    <w:rsid w:val="00942E40"/>
    <w:rsid w:val="00954D72"/>
    <w:rsid w:val="009633D6"/>
    <w:rsid w:val="009652E4"/>
    <w:rsid w:val="009E5B71"/>
    <w:rsid w:val="009F0B62"/>
    <w:rsid w:val="009F726A"/>
    <w:rsid w:val="00A772F4"/>
    <w:rsid w:val="00A8621B"/>
    <w:rsid w:val="00A92700"/>
    <w:rsid w:val="00AB24F0"/>
    <w:rsid w:val="00AC74D5"/>
    <w:rsid w:val="00AF61A2"/>
    <w:rsid w:val="00B10258"/>
    <w:rsid w:val="00B126BD"/>
    <w:rsid w:val="00B13ADE"/>
    <w:rsid w:val="00B31FF0"/>
    <w:rsid w:val="00B37C1C"/>
    <w:rsid w:val="00B74BCB"/>
    <w:rsid w:val="00B84D61"/>
    <w:rsid w:val="00BB7C7A"/>
    <w:rsid w:val="00BC5AA4"/>
    <w:rsid w:val="00BD4CD1"/>
    <w:rsid w:val="00BD70C5"/>
    <w:rsid w:val="00BF1FA2"/>
    <w:rsid w:val="00BF4B62"/>
    <w:rsid w:val="00C01F72"/>
    <w:rsid w:val="00C4114D"/>
    <w:rsid w:val="00C55D70"/>
    <w:rsid w:val="00CA4FE4"/>
    <w:rsid w:val="00CB42E1"/>
    <w:rsid w:val="00CB4964"/>
    <w:rsid w:val="00CF3DDE"/>
    <w:rsid w:val="00D0113F"/>
    <w:rsid w:val="00D1118D"/>
    <w:rsid w:val="00D13A61"/>
    <w:rsid w:val="00D46653"/>
    <w:rsid w:val="00D66FC9"/>
    <w:rsid w:val="00D73000"/>
    <w:rsid w:val="00D76061"/>
    <w:rsid w:val="00D80E35"/>
    <w:rsid w:val="00DA2234"/>
    <w:rsid w:val="00DA5998"/>
    <w:rsid w:val="00DB0FAC"/>
    <w:rsid w:val="00E1745A"/>
    <w:rsid w:val="00E3024B"/>
    <w:rsid w:val="00E32F2D"/>
    <w:rsid w:val="00E46CFB"/>
    <w:rsid w:val="00E6090F"/>
    <w:rsid w:val="00E800AD"/>
    <w:rsid w:val="00E80F00"/>
    <w:rsid w:val="00E9181E"/>
    <w:rsid w:val="00E91E5E"/>
    <w:rsid w:val="00E9561A"/>
    <w:rsid w:val="00E96A5A"/>
    <w:rsid w:val="00EA1CB3"/>
    <w:rsid w:val="00EC0B06"/>
    <w:rsid w:val="00F2147A"/>
    <w:rsid w:val="00F36839"/>
    <w:rsid w:val="00F51738"/>
    <w:rsid w:val="00F53DCA"/>
    <w:rsid w:val="00F63836"/>
    <w:rsid w:val="00F859B7"/>
    <w:rsid w:val="00F865C2"/>
    <w:rsid w:val="00FA67AA"/>
    <w:rsid w:val="00FB15D9"/>
    <w:rsid w:val="00FC49DC"/>
    <w:rsid w:val="00FD509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B2E6C"/>
  <w15:docId w15:val="{415FDECD-C322-464C-8E4B-B1B5594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69C1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qFormat/>
    <w:rsid w:val="00E3024B"/>
    <w:pPr>
      <w:keepNext/>
      <w:numPr>
        <w:numId w:val="2"/>
      </w:numPr>
      <w:tabs>
        <w:tab w:val="left" w:pos="4820"/>
      </w:tabs>
      <w:spacing w:before="4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E800AD"/>
    <w:pPr>
      <w:keepNext/>
      <w:numPr>
        <w:ilvl w:val="1"/>
        <w:numId w:val="2"/>
      </w:numPr>
      <w:tabs>
        <w:tab w:val="clear" w:pos="851"/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A8621B"/>
    <w:pPr>
      <w:keepNext/>
      <w:numPr>
        <w:ilvl w:val="2"/>
        <w:numId w:val="2"/>
      </w:numPr>
      <w:tabs>
        <w:tab w:val="clear" w:pos="1440"/>
        <w:tab w:val="left" w:pos="851"/>
      </w:tabs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Standard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berschrift2"/>
    <w:rsid w:val="00E800AD"/>
    <w:pPr>
      <w:spacing w:before="40"/>
    </w:pPr>
  </w:style>
  <w:style w:type="paragraph" w:styleId="Verzeichnis1">
    <w:name w:val="toc 1"/>
    <w:basedOn w:val="Standard"/>
    <w:next w:val="Standard"/>
    <w:autoRedefine/>
    <w:semiHidden/>
    <w:rsid w:val="00341068"/>
    <w:pPr>
      <w:tabs>
        <w:tab w:val="left" w:pos="993"/>
        <w:tab w:val="right" w:leader="dot" w:pos="8505"/>
      </w:tabs>
      <w:spacing w:before="20" w:after="60"/>
    </w:pPr>
    <w:rPr>
      <w:bC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341068"/>
    <w:pPr>
      <w:tabs>
        <w:tab w:val="left" w:pos="1276"/>
        <w:tab w:val="right" w:leader="dot" w:pos="8505"/>
      </w:tabs>
      <w:spacing w:before="20" w:after="40"/>
      <w:ind w:left="709"/>
    </w:pPr>
    <w:rPr>
      <w:szCs w:val="20"/>
    </w:rPr>
  </w:style>
  <w:style w:type="paragraph" w:styleId="Verzeichnis3">
    <w:name w:val="toc 3"/>
    <w:basedOn w:val="Standard"/>
    <w:next w:val="Standard"/>
    <w:autoRedefine/>
    <w:semiHidden/>
    <w:rsid w:val="0034106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Verzeichnis4">
    <w:name w:val="toc 4"/>
    <w:basedOn w:val="Standard"/>
    <w:next w:val="Standard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Verzeichnis5">
    <w:name w:val="toc 5"/>
    <w:basedOn w:val="Standard"/>
    <w:next w:val="Standard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Verzeichnis6">
    <w:name w:val="toc 6"/>
    <w:basedOn w:val="Standard"/>
    <w:next w:val="Standard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rsid w:val="0083016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4FE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4FE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Erstellungskontrolle für Diplomarbeiten</vt:lpstr>
      <vt:lpstr>Vorlage Erstellungskontrolle für Diplomarbeiten</vt:lpstr>
    </vt:vector>
  </TitlesOfParts>
  <Company>Technikerschule HF Zürich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Erstellungskontrolle für Diplomarbeiten</dc:title>
  <dc:subject/>
  <dc:creator>Peter Jost</dc:creator>
  <cp:keywords/>
  <cp:lastModifiedBy>Nathanael Gubler</cp:lastModifiedBy>
  <cp:revision>8</cp:revision>
  <cp:lastPrinted>2012-09-09T12:37:00Z</cp:lastPrinted>
  <dcterms:created xsi:type="dcterms:W3CDTF">2018-08-27T07:46:00Z</dcterms:created>
  <dcterms:modified xsi:type="dcterms:W3CDTF">2025-09-18T19:08:00Z</dcterms:modified>
</cp:coreProperties>
</file>